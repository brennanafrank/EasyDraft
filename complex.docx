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085D23BE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27F81FCD0D46254ABC229C8DAEA1990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p w14:paraId="7E984BDD" w14:textId="50EB4BE7" w:rsidR="00B93310" w:rsidRPr="005152F2" w:rsidRDefault="00D21F7B" w:rsidP="003856C9">
                <w:pPr>
                  <w:pStyle w:val="Heading1"/>
                </w:pPr>
                <w:r>
                  <w:t>$$Client name$$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14:paraId="1C54E106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3A35732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95A773B" wp14:editId="6E9CD771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BA46E59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3CAACFE6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F495E12" w14:textId="77777777" w:rsidR="00441EB9" w:rsidRDefault="00000000" w:rsidP="00441EB9">
                  <w:pPr>
                    <w:pStyle w:val="Heading3"/>
                  </w:pPr>
                  <w:sdt>
                    <w:sdtPr>
                      <w:alias w:val="Email:"/>
                      <w:tag w:val="Email:"/>
                      <w:id w:val="1159736844"/>
                      <w:placeholder>
                        <w:docPart w:val="46EAE3B3250A4449AB78DD429928E953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41EB9" w:rsidRPr="005152F2">
                        <w:t>Email</w:t>
                      </w:r>
                    </w:sdtContent>
                  </w:sdt>
                </w:p>
              </w:tc>
            </w:tr>
            <w:tr w:rsidR="00441EB9" w:rsidRPr="005152F2" w14:paraId="314D10D4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FF69207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1201EF0F" wp14:editId="6F3CC03A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0AB3087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AWlIkDFiUAAJjeAAAOAAAAAAAAAAAAAAAAAC4CAABkcnMvZTJvRG9jLnhtbFBL&#13;&#10;AQItABQABgAIAAAAIQDbJ8Nc3AAAAAgBAAAPAAAAAAAAAAAAAAAAAHAnAABkcnMvZG93bnJldi54&#13;&#10;bWxQSwUGAAAAAAQABADzAAAAeSgAAAAA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20ECBE7A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48B5946" w14:textId="77777777" w:rsidR="00441EB9" w:rsidRDefault="00000000" w:rsidP="00441EB9">
                  <w:pPr>
                    <w:pStyle w:val="Heading3"/>
                  </w:pPr>
                  <w:sdt>
                    <w:sdtPr>
                      <w:alias w:val="Telephone:"/>
                      <w:tag w:val="Telephone:"/>
                      <w:id w:val="2067829428"/>
                      <w:placeholder>
                        <w:docPart w:val="139628125AA8734582365FC388384036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41EB9" w:rsidRPr="005152F2">
                        <w:t>Telephone</w:t>
                      </w:r>
                    </w:sdtContent>
                  </w:sdt>
                </w:p>
              </w:tc>
            </w:tr>
            <w:tr w:rsidR="00441EB9" w:rsidRPr="005152F2" w14:paraId="7828437A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5542550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8A7709A" wp14:editId="1A977D45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DB6811E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28A924C6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BB1A238" w14:textId="77777777" w:rsidR="00441EB9" w:rsidRDefault="00000000" w:rsidP="00441EB9">
                  <w:pPr>
                    <w:pStyle w:val="Heading3"/>
                  </w:pPr>
                  <w:sdt>
                    <w:sdtPr>
                      <w:alias w:val="LinkedIn URL:"/>
                      <w:tag w:val="LinkedIn URL:"/>
                      <w:id w:val="-1457020033"/>
                      <w:placeholder>
                        <w:docPart w:val="7F4088213B87B14290F1794A174F9CB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41EB9" w:rsidRPr="003053D9">
                        <w:t>LinkedIn URL</w:t>
                      </w:r>
                    </w:sdtContent>
                  </w:sdt>
                </w:p>
              </w:tc>
            </w:tr>
            <w:tr w:rsidR="00441EB9" w:rsidRPr="005152F2" w14:paraId="6DB9BA68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7BF47F04" w14:textId="77777777" w:rsidR="00441EB9" w:rsidRPr="00441EB9" w:rsidRDefault="00000000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054BF79289A80C4A9309F7F580B45776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41EB9" w:rsidRPr="005152F2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5A7E57" w:rsidRPr="005152F2" w14:paraId="439868E1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09310EA9" w14:textId="77777777" w:rsidR="002C77B9" w:rsidRDefault="00000000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66FC533D7565294DBBCE5EFAF0861D5D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2B7747">
                        <w:t>Objective</w:t>
                      </w:r>
                    </w:sdtContent>
                  </w:sdt>
                </w:p>
                <w:p w14:paraId="3A0C2C02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40AD71D2" wp14:editId="58F45024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6CA7EDB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0010E90" w14:textId="77777777" w:rsidR="005A7E57" w:rsidRDefault="00000000" w:rsidP="00D11C4D"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AE4268976D66D94F95078D7F07CD8C6B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5A7E57" w:rsidRPr="007B2F5C">
                        <w:t>To get s</w:t>
                      </w:r>
                      <w:r w:rsidR="00D11C4D">
                        <w:t>tarted, click placeholder text</w:t>
                      </w:r>
                      <w:r w:rsidR="005A7E57" w:rsidRPr="007B2F5C">
                        <w:t xml:space="preserve"> and start typing. Be brief: one or two sentences.</w:t>
                      </w:r>
                    </w:sdtContent>
                  </w:sdt>
                </w:p>
              </w:tc>
            </w:tr>
            <w:tr w:rsidR="00463463" w:rsidRPr="005152F2" w14:paraId="31942EFF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48FC4CEA" w14:textId="77777777" w:rsidR="005A7E57" w:rsidRDefault="00000000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DB6E73F1A617F14C8179FB7BDD39E99E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>
                        <w:t>Skills</w:t>
                      </w:r>
                    </w:sdtContent>
                  </w:sdt>
                </w:p>
                <w:p w14:paraId="121F9829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2FB36087" wp14:editId="0F8AE0A8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C387238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5F9784CF6CAE6E4EA44BE567BB7879F1"/>
                    </w:placeholder>
                    <w:temporary/>
                    <w:showingPlcHdr/>
                    <w15:appearance w15:val="hidden"/>
                  </w:sdtPr>
                  <w:sdtContent>
                    <w:p w14:paraId="611D06A1" w14:textId="77777777" w:rsidR="00463463" w:rsidRPr="005152F2" w:rsidRDefault="007B2F5C" w:rsidP="00463463">
                      <w:r w:rsidRPr="007B2F5C">
                        <w:t>Explain what you’re especially good at. What sets you apart? Use your own language—not jargon.</w:t>
                      </w:r>
                    </w:p>
                  </w:sdtContent>
                </w:sdt>
              </w:tc>
            </w:tr>
          </w:tbl>
          <w:p w14:paraId="1CDBC4AE" w14:textId="77777777" w:rsidR="00B93310" w:rsidRPr="005152F2" w:rsidRDefault="00B93310" w:rsidP="003856C9"/>
        </w:tc>
        <w:tc>
          <w:tcPr>
            <w:tcW w:w="723" w:type="dxa"/>
          </w:tcPr>
          <w:p w14:paraId="36150B19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14:paraId="736982D5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60578749" w14:textId="77777777" w:rsidR="008F6337" w:rsidRPr="005152F2" w:rsidRDefault="00000000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3ADC4F382B40034F81B962B23B3665D8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18EDE71F" w14:textId="77777777" w:rsidR="008F6337" w:rsidRPr="0043426C" w:rsidRDefault="00000000" w:rsidP="002B3890">
                  <w:pPr>
                    <w:pStyle w:val="Heading4"/>
                  </w:pPr>
                  <w:sdt>
                    <w:sdtPr>
                      <w:alias w:val="Enter job title and company:"/>
                      <w:tag w:val="Enter job title and company:"/>
                      <w:id w:val="287256568"/>
                      <w:placeholder>
                        <w:docPart w:val="D1575ABAEE8A1243BCDDD55369AA36D4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 w:rsidRPr="0043426C">
                        <w:t>Job Title/Company</w:t>
                      </w:r>
                    </w:sdtContent>
                  </w:sdt>
                </w:p>
                <w:p w14:paraId="79C83D71" w14:textId="77777777" w:rsidR="008F6337" w:rsidRPr="005152F2" w:rsidRDefault="00000000" w:rsidP="008F6337">
                  <w:pPr>
                    <w:pStyle w:val="Heading5"/>
                  </w:pPr>
                  <w:sdt>
                    <w:sdtPr>
                      <w:alias w:val="Enter dates from - to:"/>
                      <w:tag w:val="Enter dates from - to:"/>
                      <w:id w:val="-1914612906"/>
                      <w:placeholder>
                        <w:docPart w:val="96560E4C35752643A22B4961FD194659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>
                        <w:t>Dates From – To</w:t>
                      </w:r>
                    </w:sdtContent>
                  </w:sdt>
                </w:p>
                <w:sdt>
                  <w:sdtPr>
                    <w:alias w:val="Enter job details:"/>
                    <w:tag w:val="Enter job details:"/>
                    <w:id w:val="564761840"/>
                    <w:placeholder>
                      <w:docPart w:val="BF6D05154AF0E441A1F3824907034A5A"/>
                    </w:placeholder>
                    <w:temporary/>
                    <w:showingPlcHdr/>
                    <w15:appearance w15:val="hidden"/>
                  </w:sdtPr>
                  <w:sdtContent>
                    <w:p w14:paraId="11EA0633" w14:textId="77777777" w:rsidR="008F6337" w:rsidRDefault="007B2F5C" w:rsidP="008F6337">
                      <w:r w:rsidRPr="007B2F5C">
                        <w:t>Summarize your key responsibilities, leadership, and most stellar accomplishments.</w:t>
                      </w:r>
                      <w:r w:rsidR="00832F81">
                        <w:t xml:space="preserve"> </w:t>
                      </w:r>
                      <w:r w:rsidR="00832F81" w:rsidRPr="00473EF8">
                        <w:t>Don’t list everything; keep it relevant and include data that shows the impact you made.</w:t>
                      </w:r>
                    </w:p>
                  </w:sdtContent>
                </w:sdt>
                <w:sdt>
                  <w:sdtPr>
                    <w:alias w:val="Enter job title and company:"/>
                    <w:tag w:val="Enter job title and company:"/>
                    <w:id w:val="1612239417"/>
                    <w:placeholder>
                      <w:docPart w:val="9C55F01D1B7E4D4D8EEDD02EDB823BBA"/>
                    </w:placeholder>
                    <w:temporary/>
                    <w:showingPlcHdr/>
                    <w15:appearance w15:val="hidden"/>
                  </w:sdtPr>
                  <w:sdtContent>
                    <w:p w14:paraId="59FC8674" w14:textId="77777777" w:rsidR="007B2F5C" w:rsidRPr="0043426C" w:rsidRDefault="007B2F5C" w:rsidP="0043426C">
                      <w:pPr>
                        <w:pStyle w:val="Heading4"/>
                      </w:pPr>
                      <w:r w:rsidRPr="0043426C">
                        <w:t>Job Title/Company</w:t>
                      </w:r>
                    </w:p>
                  </w:sdtContent>
                </w:sdt>
                <w:sdt>
                  <w:sdtPr>
                    <w:alias w:val="Enter dates from - to:"/>
                    <w:tag w:val="Enter dates from - to:"/>
                    <w:id w:val="998615550"/>
                    <w:placeholder>
                      <w:docPart w:val="9C23C0611EA537448C15F32417B860D3"/>
                    </w:placeholder>
                    <w:temporary/>
                    <w:showingPlcHdr/>
                    <w15:appearance w15:val="hidden"/>
                  </w:sdtPr>
                  <w:sdtContent>
                    <w:p w14:paraId="47BEE542" w14:textId="77777777" w:rsidR="007B2F5C" w:rsidRPr="005152F2" w:rsidRDefault="007B2F5C" w:rsidP="007B2F5C">
                      <w:pPr>
                        <w:pStyle w:val="Heading5"/>
                      </w:pPr>
                      <w:r>
                        <w:t>Dates From – To</w:t>
                      </w:r>
                    </w:p>
                  </w:sdtContent>
                </w:sdt>
                <w:p w14:paraId="32724609" w14:textId="0B1811F0" w:rsidR="00D21F7B" w:rsidRDefault="00D21F7B" w:rsidP="00D21F7B">
                  <w:r>
                    <w:t>Think about the size of the $$COOL NOUN$$ that happened wow super cool,</w:t>
                  </w:r>
                  <w:r w:rsidRPr="00D21F7B">
                    <w:rPr>
                      <w:color w:val="FF0000"/>
                    </w:rPr>
                    <w:t xml:space="preserve"> </w:t>
                  </w:r>
                  <w:r w:rsidRPr="00D21F7B">
                    <w:rPr>
                      <w:b/>
                      <w:bCs/>
                      <w:color w:val="FF0000"/>
                      <w:u w:val="single"/>
                    </w:rPr>
                    <w:t>formatted text</w:t>
                  </w:r>
                  <w:r>
                    <w:t xml:space="preserve"> too, isn’t this crazy?</w:t>
                  </w:r>
                </w:p>
                <w:p w14:paraId="15A4434B" w14:textId="74927A7F" w:rsidR="00D21F7B" w:rsidRDefault="00D21F7B" w:rsidP="00D21F7B"/>
                <w:p w14:paraId="016DFC02" w14:textId="1CF11185" w:rsidR="008F6337" w:rsidRDefault="008F6337" w:rsidP="00832F81"/>
              </w:tc>
            </w:tr>
            <w:tr w:rsidR="008F6337" w14:paraId="570E34F0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31CD28BB" w14:textId="77777777" w:rsidR="008F6337" w:rsidRPr="005152F2" w:rsidRDefault="00000000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53805B208441DB4E98A205487257FE3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sdt>
                  <w:sdtPr>
                    <w:alias w:val="Degree / Date Earned:"/>
                    <w:tag w:val="Degree / Date Earned:"/>
                    <w:id w:val="634905938"/>
                    <w:placeholder>
                      <w:docPart w:val="B9711C41D7417541B624D8E80AE6C86B"/>
                    </w:placeholder>
                    <w:temporary/>
                    <w:showingPlcHdr/>
                    <w15:appearance w15:val="hidden"/>
                  </w:sdtPr>
                  <w:sdtContent>
                    <w:p w14:paraId="26A05CD6" w14:textId="77777777" w:rsidR="007B2F5C" w:rsidRPr="0043426C" w:rsidRDefault="007B2F5C" w:rsidP="002B3890">
                      <w:pPr>
                        <w:pStyle w:val="Heading4"/>
                      </w:pPr>
                      <w:r w:rsidRPr="0043426C">
                        <w:t>Degree / Date Earned</w:t>
                      </w:r>
                    </w:p>
                  </w:sdtContent>
                </w:sdt>
                <w:sdt>
                  <w:sdtPr>
                    <w:alias w:val="School:"/>
                    <w:tag w:val="School:"/>
                    <w:id w:val="-741416646"/>
                    <w:placeholder>
                      <w:docPart w:val="83F35A28BD4B34468F7FD13712DB27A4"/>
                    </w:placeholder>
                    <w:temporary/>
                    <w:showingPlcHdr/>
                    <w15:appearance w15:val="hidden"/>
                  </w:sdtPr>
                  <w:sdtContent>
                    <w:p w14:paraId="71163B7B" w14:textId="77777777" w:rsidR="007B2F5C" w:rsidRPr="005152F2" w:rsidRDefault="007B2F5C" w:rsidP="007B2F5C">
                      <w:pPr>
                        <w:pStyle w:val="Heading5"/>
                      </w:pPr>
                      <w:r w:rsidRPr="005152F2">
                        <w:t>School</w:t>
                      </w:r>
                    </w:p>
                  </w:sdtContent>
                </w:sdt>
                <w:p w14:paraId="7CF4D14B" w14:textId="77777777" w:rsidR="008F6337" w:rsidRDefault="00000000" w:rsidP="007B2F5C">
                  <w:sdt>
                    <w:sdtPr>
                      <w:alias w:val="Education details:"/>
                      <w:tag w:val="Education details:"/>
                      <w:id w:val="-670642327"/>
                      <w:placeholder>
                        <w:docPart w:val="A736EC461DF6D3438CB942FD42A5D29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 w:rsidRPr="007B2F5C">
                        <w:t>You might want to include your GPA and a summary of relevant coursework, awards, and honors.</w:t>
                      </w:r>
                    </w:sdtContent>
                  </w:sdt>
                </w:p>
              </w:tc>
            </w:tr>
            <w:tr w:rsidR="008F6337" w14:paraId="37692E20" w14:textId="77777777" w:rsidTr="00B85871">
              <w:tc>
                <w:tcPr>
                  <w:tcW w:w="5191" w:type="dxa"/>
                </w:tcPr>
                <w:p w14:paraId="5711BD6B" w14:textId="77777777" w:rsidR="008F6337" w:rsidRPr="005152F2" w:rsidRDefault="00000000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68529A7E3C7DD346B3BA3888F309F202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5152F2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4DA8D15A4442414887876BD7616C6955"/>
                    </w:placeholder>
                    <w:temporary/>
                    <w:showingPlcHdr/>
                    <w15:appearance w15:val="hidden"/>
                  </w:sdtPr>
                  <w:sdtContent>
                    <w:p w14:paraId="5E9C90BB" w14:textId="77777777" w:rsidR="008F6337" w:rsidRDefault="007B2F5C" w:rsidP="008F6337">
                      <w:r w:rsidRPr="007B2F5C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14:paraId="591B5372" w14:textId="77777777" w:rsidR="008F6337" w:rsidRPr="005152F2" w:rsidRDefault="008F6337" w:rsidP="003856C9"/>
        </w:tc>
      </w:tr>
    </w:tbl>
    <w:p w14:paraId="7830F601" w14:textId="77777777" w:rsidR="00E941EF" w:rsidRDefault="00E941EF" w:rsidP="0019561F">
      <w:pPr>
        <w:pStyle w:val="NoSpacing"/>
      </w:pPr>
    </w:p>
    <w:sectPr w:rsidR="00E941EF" w:rsidSect="00FE20E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045BA" w14:textId="77777777" w:rsidR="000260C5" w:rsidRDefault="000260C5" w:rsidP="003856C9">
      <w:pPr>
        <w:spacing w:after="0" w:line="240" w:lineRule="auto"/>
      </w:pPr>
      <w:r>
        <w:separator/>
      </w:r>
    </w:p>
  </w:endnote>
  <w:endnote w:type="continuationSeparator" w:id="0">
    <w:p w14:paraId="008763DE" w14:textId="77777777" w:rsidR="000260C5" w:rsidRDefault="000260C5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19FC8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3E4C0527" wp14:editId="056E7B9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38BF5EB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1BnfBkAAGe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26728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13D25691" wp14:editId="074FC7C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43BDE4B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7B119" w14:textId="77777777" w:rsidR="000260C5" w:rsidRDefault="000260C5" w:rsidP="003856C9">
      <w:pPr>
        <w:spacing w:after="0" w:line="240" w:lineRule="auto"/>
      </w:pPr>
      <w:r>
        <w:separator/>
      </w:r>
    </w:p>
  </w:footnote>
  <w:footnote w:type="continuationSeparator" w:id="0">
    <w:p w14:paraId="7CF75709" w14:textId="77777777" w:rsidR="000260C5" w:rsidRDefault="000260C5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F41BF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41563F6C" wp14:editId="24CBECE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1FBE9A6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FCA13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7A882233" wp14:editId="5394F04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BE8CDEF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M+fUhYAAEO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7B"/>
    <w:rsid w:val="000260C5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743379"/>
    <w:rsid w:val="007803B7"/>
    <w:rsid w:val="007B2F5C"/>
    <w:rsid w:val="007C5F05"/>
    <w:rsid w:val="00832043"/>
    <w:rsid w:val="00832F81"/>
    <w:rsid w:val="008C7CA2"/>
    <w:rsid w:val="008F6337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21F7B"/>
    <w:rsid w:val="00D5067A"/>
    <w:rsid w:val="00DC79BB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32427"/>
  <w15:chartTrackingRefBased/>
  <w15:docId w15:val="{A429AD49-D237-884F-ADBC-CB173BFD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ennan/Library/Containers/com.microsoft.Word/Data/Library/Application%20Support/Microsoft/Office/16.0/DTS/en-US%7b8D18528C-A430-1D4E-A2F6-EC96E5172FA8%7d/%7b3A2FCFC2-283B-7846-863D-B39ED3BA8384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F81FCD0D46254ABC229C8DAEA19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1441E-0B0C-8E49-8107-E8B08C5F49BF}"/>
      </w:docPartPr>
      <w:docPartBody>
        <w:p w:rsidR="00000000" w:rsidRDefault="00000000">
          <w:pPr>
            <w:pStyle w:val="27F81FCD0D46254ABC229C8DAEA1990F"/>
          </w:pPr>
          <w:r w:rsidRPr="005152F2">
            <w:t xml:space="preserve">Your </w:t>
          </w:r>
          <w:r w:rsidRPr="005152F2">
            <w:t>Name</w:t>
          </w:r>
        </w:p>
      </w:docPartBody>
    </w:docPart>
    <w:docPart>
      <w:docPartPr>
        <w:name w:val="46EAE3B3250A4449AB78DD429928E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F601D-BC2C-C54C-847B-60FEAD52202A}"/>
      </w:docPartPr>
      <w:docPartBody>
        <w:p w:rsidR="00000000" w:rsidRDefault="00000000">
          <w:pPr>
            <w:pStyle w:val="46EAE3B3250A4449AB78DD429928E953"/>
          </w:pPr>
          <w:r w:rsidRPr="005152F2">
            <w:t>Email</w:t>
          </w:r>
        </w:p>
      </w:docPartBody>
    </w:docPart>
    <w:docPart>
      <w:docPartPr>
        <w:name w:val="139628125AA8734582365FC388384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628C3-DE60-8F42-8BCA-4AA2068F21F6}"/>
      </w:docPartPr>
      <w:docPartBody>
        <w:p w:rsidR="00000000" w:rsidRDefault="00000000">
          <w:pPr>
            <w:pStyle w:val="139628125AA8734582365FC388384036"/>
          </w:pPr>
          <w:r w:rsidRPr="005152F2">
            <w:t>Telephone</w:t>
          </w:r>
        </w:p>
      </w:docPartBody>
    </w:docPart>
    <w:docPart>
      <w:docPartPr>
        <w:name w:val="7F4088213B87B14290F1794A174F9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4401B-B213-7C47-911F-773D3E919C4F}"/>
      </w:docPartPr>
      <w:docPartBody>
        <w:p w:rsidR="00000000" w:rsidRDefault="00000000">
          <w:pPr>
            <w:pStyle w:val="7F4088213B87B14290F1794A174F9CB0"/>
          </w:pPr>
          <w:r w:rsidRPr="003053D9">
            <w:t>LinkedIn URL</w:t>
          </w:r>
        </w:p>
      </w:docPartBody>
    </w:docPart>
    <w:docPart>
      <w:docPartPr>
        <w:name w:val="054BF79289A80C4A9309F7F580B45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DDBB9-FEE8-C444-9C99-3F1CDDD45C1F}"/>
      </w:docPartPr>
      <w:docPartBody>
        <w:p w:rsidR="00000000" w:rsidRDefault="00000000">
          <w:pPr>
            <w:pStyle w:val="054BF79289A80C4A9309F7F580B45776"/>
          </w:pPr>
          <w:r w:rsidRPr="005152F2">
            <w:t>Link to other online properties: Portfolio/Website/Blog</w:t>
          </w:r>
        </w:p>
      </w:docPartBody>
    </w:docPart>
    <w:docPart>
      <w:docPartPr>
        <w:name w:val="66FC533D7565294DBBCE5EFAF0861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0EBF1-3025-1940-B5DD-9E57EBDF2A86}"/>
      </w:docPartPr>
      <w:docPartBody>
        <w:p w:rsidR="00000000" w:rsidRDefault="00000000">
          <w:pPr>
            <w:pStyle w:val="66FC533D7565294DBBCE5EFAF0861D5D"/>
          </w:pPr>
          <w:r>
            <w:t>Objective</w:t>
          </w:r>
        </w:p>
      </w:docPartBody>
    </w:docPart>
    <w:docPart>
      <w:docPartPr>
        <w:name w:val="AE4268976D66D94F95078D7F07CD8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74178-3AB3-6241-994C-2275DF87F4ED}"/>
      </w:docPartPr>
      <w:docPartBody>
        <w:p w:rsidR="00000000" w:rsidRDefault="00000000">
          <w:pPr>
            <w:pStyle w:val="AE4268976D66D94F95078D7F07CD8C6B"/>
          </w:pPr>
          <w:r w:rsidRPr="007B2F5C">
            <w:t>To get s</w:t>
          </w:r>
          <w:r>
            <w:t>tarted, click placeholder text</w:t>
          </w:r>
          <w:r w:rsidRPr="007B2F5C">
            <w:t xml:space="preserve"> and start typing. Be brief: one or two sentences.</w:t>
          </w:r>
        </w:p>
      </w:docPartBody>
    </w:docPart>
    <w:docPart>
      <w:docPartPr>
        <w:name w:val="DB6E73F1A617F14C8179FB7BDD39E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35385-7FB1-6442-9B34-BAAF783D26F1}"/>
      </w:docPartPr>
      <w:docPartBody>
        <w:p w:rsidR="00000000" w:rsidRDefault="00000000">
          <w:pPr>
            <w:pStyle w:val="DB6E73F1A617F14C8179FB7BDD39E99E"/>
          </w:pPr>
          <w:r>
            <w:t>Skills</w:t>
          </w:r>
        </w:p>
      </w:docPartBody>
    </w:docPart>
    <w:docPart>
      <w:docPartPr>
        <w:name w:val="5F9784CF6CAE6E4EA44BE567BB787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5D03A-2897-2745-9477-A737885E22B6}"/>
      </w:docPartPr>
      <w:docPartBody>
        <w:p w:rsidR="00000000" w:rsidRDefault="00000000">
          <w:pPr>
            <w:pStyle w:val="5F9784CF6CAE6E4EA44BE567BB7879F1"/>
          </w:pPr>
          <w:r w:rsidRPr="007B2F5C">
            <w:t>Explain what you’re especially good at. What sets you apart? Use your own language—not jargon.</w:t>
          </w:r>
        </w:p>
      </w:docPartBody>
    </w:docPart>
    <w:docPart>
      <w:docPartPr>
        <w:name w:val="3ADC4F382B40034F81B962B23B366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8A655-24A5-5849-BF77-148A2EF21B8A}"/>
      </w:docPartPr>
      <w:docPartBody>
        <w:p w:rsidR="00000000" w:rsidRDefault="00000000">
          <w:pPr>
            <w:pStyle w:val="3ADC4F382B40034F81B962B23B3665D8"/>
          </w:pPr>
          <w:r w:rsidRPr="005152F2">
            <w:t>Experience</w:t>
          </w:r>
        </w:p>
      </w:docPartBody>
    </w:docPart>
    <w:docPart>
      <w:docPartPr>
        <w:name w:val="D1575ABAEE8A1243BCDDD55369AA3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80C8D-BE0C-7A47-8DC8-3544979D7632}"/>
      </w:docPartPr>
      <w:docPartBody>
        <w:p w:rsidR="00000000" w:rsidRDefault="00000000">
          <w:pPr>
            <w:pStyle w:val="D1575ABAEE8A1243BCDDD55369AA36D4"/>
          </w:pPr>
          <w:r w:rsidRPr="0043426C">
            <w:t>Job Title/Company</w:t>
          </w:r>
        </w:p>
      </w:docPartBody>
    </w:docPart>
    <w:docPart>
      <w:docPartPr>
        <w:name w:val="96560E4C35752643A22B4961FD194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4CD80-FC22-744C-A2CD-040E2E919481}"/>
      </w:docPartPr>
      <w:docPartBody>
        <w:p w:rsidR="00000000" w:rsidRDefault="00000000">
          <w:pPr>
            <w:pStyle w:val="96560E4C35752643A22B4961FD194659"/>
          </w:pPr>
          <w:r>
            <w:t>Dates From – To</w:t>
          </w:r>
        </w:p>
      </w:docPartBody>
    </w:docPart>
    <w:docPart>
      <w:docPartPr>
        <w:name w:val="BF6D05154AF0E441A1F3824907034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2F867-3AE4-7D49-BC38-91FF268C6341}"/>
      </w:docPartPr>
      <w:docPartBody>
        <w:p w:rsidR="00000000" w:rsidRDefault="00000000">
          <w:pPr>
            <w:pStyle w:val="BF6D05154AF0E441A1F3824907034A5A"/>
          </w:pPr>
          <w:r w:rsidRPr="007B2F5C">
            <w:t xml:space="preserve">Summarize your key responsibilities, leadership, and most </w:t>
          </w:r>
          <w:r w:rsidRPr="007B2F5C">
            <w:t>stellar accomplishments.</w:t>
          </w:r>
          <w:r>
            <w:t xml:space="preserve"> </w:t>
          </w:r>
          <w:r w:rsidRPr="00473EF8">
            <w:t>Don’t list everything; keep it relevant and include data that shows the impact you made.</w:t>
          </w:r>
        </w:p>
      </w:docPartBody>
    </w:docPart>
    <w:docPart>
      <w:docPartPr>
        <w:name w:val="9C55F01D1B7E4D4D8EEDD02EDB823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97D62-D1CA-E641-8119-5E51FEB4D79C}"/>
      </w:docPartPr>
      <w:docPartBody>
        <w:p w:rsidR="00000000" w:rsidRDefault="00000000">
          <w:pPr>
            <w:pStyle w:val="9C55F01D1B7E4D4D8EEDD02EDB823BBA"/>
          </w:pPr>
          <w:r w:rsidRPr="0043426C">
            <w:t>Job Title/Company</w:t>
          </w:r>
        </w:p>
      </w:docPartBody>
    </w:docPart>
    <w:docPart>
      <w:docPartPr>
        <w:name w:val="9C23C0611EA537448C15F32417B86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B70C8-B1C0-2D4B-A077-FAAFD8466131}"/>
      </w:docPartPr>
      <w:docPartBody>
        <w:p w:rsidR="00000000" w:rsidRDefault="00000000">
          <w:pPr>
            <w:pStyle w:val="9C23C0611EA537448C15F32417B860D3"/>
          </w:pPr>
          <w:r>
            <w:t>Dates From – To</w:t>
          </w:r>
        </w:p>
      </w:docPartBody>
    </w:docPart>
    <w:docPart>
      <w:docPartPr>
        <w:name w:val="53805B208441DB4E98A205487257F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46EF1-B9F3-444D-A678-9127FEEF98E8}"/>
      </w:docPartPr>
      <w:docPartBody>
        <w:p w:rsidR="00000000" w:rsidRDefault="00000000">
          <w:pPr>
            <w:pStyle w:val="53805B208441DB4E98A205487257FE30"/>
          </w:pPr>
          <w:r w:rsidRPr="005152F2">
            <w:t>Education</w:t>
          </w:r>
        </w:p>
      </w:docPartBody>
    </w:docPart>
    <w:docPart>
      <w:docPartPr>
        <w:name w:val="B9711C41D7417541B624D8E80AE6C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A6F0A-2A39-3742-AB05-6A0DAB604EA2}"/>
      </w:docPartPr>
      <w:docPartBody>
        <w:p w:rsidR="00000000" w:rsidRDefault="00000000">
          <w:pPr>
            <w:pStyle w:val="B9711C41D7417541B624D8E80AE6C86B"/>
          </w:pPr>
          <w:r w:rsidRPr="0043426C">
            <w:t>Degree / Date Earned</w:t>
          </w:r>
        </w:p>
      </w:docPartBody>
    </w:docPart>
    <w:docPart>
      <w:docPartPr>
        <w:name w:val="83F35A28BD4B34468F7FD13712DB2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D77D0-532D-9443-B850-F0A884E1D21F}"/>
      </w:docPartPr>
      <w:docPartBody>
        <w:p w:rsidR="00000000" w:rsidRDefault="00000000">
          <w:pPr>
            <w:pStyle w:val="83F35A28BD4B34468F7FD13712DB27A4"/>
          </w:pPr>
          <w:r w:rsidRPr="005152F2">
            <w:t>School</w:t>
          </w:r>
        </w:p>
      </w:docPartBody>
    </w:docPart>
    <w:docPart>
      <w:docPartPr>
        <w:name w:val="A736EC461DF6D3438CB942FD42A5D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65F7F-0909-514A-949E-0E760AAAE2B6}"/>
      </w:docPartPr>
      <w:docPartBody>
        <w:p w:rsidR="00000000" w:rsidRDefault="00000000">
          <w:pPr>
            <w:pStyle w:val="A736EC461DF6D3438CB942FD42A5D290"/>
          </w:pPr>
          <w:r w:rsidRPr="007B2F5C">
            <w:t>You might want to include your GPA and a summary of relevant coursework, awards, and honors.</w:t>
          </w:r>
        </w:p>
      </w:docPartBody>
    </w:docPart>
    <w:docPart>
      <w:docPartPr>
        <w:name w:val="68529A7E3C7DD346B3BA3888F309F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F7BC1-55E2-7248-8C10-7AD93A3643F3}"/>
      </w:docPartPr>
      <w:docPartBody>
        <w:p w:rsidR="00000000" w:rsidRDefault="00000000">
          <w:pPr>
            <w:pStyle w:val="68529A7E3C7DD346B3BA3888F309F202"/>
          </w:pPr>
          <w:r w:rsidRPr="005152F2">
            <w:t>Volunteer Experience or Leadership</w:t>
          </w:r>
        </w:p>
      </w:docPartBody>
    </w:docPart>
    <w:docPart>
      <w:docPartPr>
        <w:name w:val="4DA8D15A4442414887876BD7616C6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A94A4-8F47-D34E-9A8B-83978756A767}"/>
      </w:docPartPr>
      <w:docPartBody>
        <w:p w:rsidR="00000000" w:rsidRDefault="00000000">
          <w:pPr>
            <w:pStyle w:val="4DA8D15A4442414887876BD7616C6955"/>
          </w:pPr>
          <w:r w:rsidRPr="007B2F5C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73"/>
    <w:rsid w:val="003D5073"/>
    <w:rsid w:val="00E4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F81FCD0D46254ABC229C8DAEA1990F">
    <w:name w:val="27F81FCD0D46254ABC229C8DAEA1990F"/>
  </w:style>
  <w:style w:type="paragraph" w:customStyle="1" w:styleId="46EAE3B3250A4449AB78DD429928E953">
    <w:name w:val="46EAE3B3250A4449AB78DD429928E953"/>
  </w:style>
  <w:style w:type="paragraph" w:customStyle="1" w:styleId="139628125AA8734582365FC388384036">
    <w:name w:val="139628125AA8734582365FC388384036"/>
  </w:style>
  <w:style w:type="paragraph" w:customStyle="1" w:styleId="7F4088213B87B14290F1794A174F9CB0">
    <w:name w:val="7F4088213B87B14290F1794A174F9CB0"/>
  </w:style>
  <w:style w:type="paragraph" w:customStyle="1" w:styleId="054BF79289A80C4A9309F7F580B45776">
    <w:name w:val="054BF79289A80C4A9309F7F580B45776"/>
  </w:style>
  <w:style w:type="paragraph" w:customStyle="1" w:styleId="66FC533D7565294DBBCE5EFAF0861D5D">
    <w:name w:val="66FC533D7565294DBBCE5EFAF0861D5D"/>
  </w:style>
  <w:style w:type="paragraph" w:customStyle="1" w:styleId="AE4268976D66D94F95078D7F07CD8C6B">
    <w:name w:val="AE4268976D66D94F95078D7F07CD8C6B"/>
  </w:style>
  <w:style w:type="paragraph" w:customStyle="1" w:styleId="DB6E73F1A617F14C8179FB7BDD39E99E">
    <w:name w:val="DB6E73F1A617F14C8179FB7BDD39E99E"/>
  </w:style>
  <w:style w:type="paragraph" w:customStyle="1" w:styleId="5F9784CF6CAE6E4EA44BE567BB7879F1">
    <w:name w:val="5F9784CF6CAE6E4EA44BE567BB7879F1"/>
  </w:style>
  <w:style w:type="paragraph" w:customStyle="1" w:styleId="3ADC4F382B40034F81B962B23B3665D8">
    <w:name w:val="3ADC4F382B40034F81B962B23B3665D8"/>
  </w:style>
  <w:style w:type="paragraph" w:customStyle="1" w:styleId="D1575ABAEE8A1243BCDDD55369AA36D4">
    <w:name w:val="D1575ABAEE8A1243BCDDD55369AA36D4"/>
  </w:style>
  <w:style w:type="paragraph" w:customStyle="1" w:styleId="96560E4C35752643A22B4961FD194659">
    <w:name w:val="96560E4C35752643A22B4961FD194659"/>
  </w:style>
  <w:style w:type="paragraph" w:customStyle="1" w:styleId="BF6D05154AF0E441A1F3824907034A5A">
    <w:name w:val="BF6D05154AF0E441A1F3824907034A5A"/>
  </w:style>
  <w:style w:type="paragraph" w:customStyle="1" w:styleId="9C55F01D1B7E4D4D8EEDD02EDB823BBA">
    <w:name w:val="9C55F01D1B7E4D4D8EEDD02EDB823BBA"/>
  </w:style>
  <w:style w:type="paragraph" w:customStyle="1" w:styleId="9C23C0611EA537448C15F32417B860D3">
    <w:name w:val="9C23C0611EA537448C15F32417B860D3"/>
  </w:style>
  <w:style w:type="paragraph" w:customStyle="1" w:styleId="FBFA1F4804376041A92E90832FAA569B">
    <w:name w:val="FBFA1F4804376041A92E90832FAA569B"/>
  </w:style>
  <w:style w:type="paragraph" w:customStyle="1" w:styleId="53805B208441DB4E98A205487257FE30">
    <w:name w:val="53805B208441DB4E98A205487257FE30"/>
  </w:style>
  <w:style w:type="paragraph" w:customStyle="1" w:styleId="B9711C41D7417541B624D8E80AE6C86B">
    <w:name w:val="B9711C41D7417541B624D8E80AE6C86B"/>
  </w:style>
  <w:style w:type="paragraph" w:customStyle="1" w:styleId="83F35A28BD4B34468F7FD13712DB27A4">
    <w:name w:val="83F35A28BD4B34468F7FD13712DB27A4"/>
  </w:style>
  <w:style w:type="paragraph" w:customStyle="1" w:styleId="A736EC461DF6D3438CB942FD42A5D290">
    <w:name w:val="A736EC461DF6D3438CB942FD42A5D290"/>
  </w:style>
  <w:style w:type="paragraph" w:customStyle="1" w:styleId="68529A7E3C7DD346B3BA3888F309F202">
    <w:name w:val="68529A7E3C7DD346B3BA3888F309F202"/>
  </w:style>
  <w:style w:type="paragraph" w:customStyle="1" w:styleId="4DA8D15A4442414887876BD7616C6955">
    <w:name w:val="4DA8D15A4442414887876BD7616C6955"/>
  </w:style>
  <w:style w:type="paragraph" w:customStyle="1" w:styleId="53AC49BAF6AEB647ABECD8D85B29C9E9">
    <w:name w:val="53AC49BAF6AEB647ABECD8D85B29C9E9"/>
    <w:rsid w:val="003D5073"/>
  </w:style>
  <w:style w:type="paragraph" w:customStyle="1" w:styleId="99DD81A47A5E1545BEF3309ADE0714BE">
    <w:name w:val="99DD81A47A5E1545BEF3309ADE0714BE"/>
    <w:rsid w:val="003D50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4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$$Client name$$</dc:creator>
  <cp:keywords/>
  <dc:description/>
  <cp:lastModifiedBy>Frank, Brennan Andrew</cp:lastModifiedBy>
  <cp:revision>1</cp:revision>
  <dcterms:created xsi:type="dcterms:W3CDTF">2024-02-14T21:42:00Z</dcterms:created>
  <dcterms:modified xsi:type="dcterms:W3CDTF">2024-02-14T21:47:00Z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2024-02-14T21:47:10Z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bc7fa9f8-e4a2-47de-a035-224ad6443d15</vt:lpwstr>
  </property>
  <property fmtid="{D5CDD505-2E9C-101B-9397-08002B2CF9AE}" pid="8" name="MSIP_Label_4044bd30-2ed7-4c9d-9d12-46200872a97b_ContentBits">
    <vt:lpwstr>0</vt:lpwstr>
  </property>
</Properties>
</file>